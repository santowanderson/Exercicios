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4042F1" w:rsidRDefault="00C54733" w:rsidP="00B230F7">
      <w:pPr>
        <w:pStyle w:val="LabTitle"/>
        <w:rPr>
          <w:rStyle w:val="LabTitleInstVersred"/>
          <w:b/>
          <w:color w:val="auto"/>
        </w:rPr>
      </w:pPr>
      <w:r w:rsidRPr="004042F1">
        <w:t>Packet Tracer – Projetando e Implantando um Esquema de Endereçamento VLSM</w:t>
      </w:r>
    </w:p>
    <w:p w:rsidR="002E0504" w:rsidRPr="004042F1" w:rsidRDefault="00942EDF" w:rsidP="002E0504">
      <w:pPr>
        <w:pStyle w:val="LabSection"/>
      </w:pPr>
      <w:r w:rsidRPr="004042F1">
        <w:t>Topologia</w:t>
      </w:r>
    </w:p>
    <w:p w:rsidR="002E0504" w:rsidRPr="004042F1" w:rsidRDefault="00DC5840" w:rsidP="00DC5840">
      <w:pPr>
        <w:pStyle w:val="BodyTextL25"/>
      </w:pPr>
      <w:r w:rsidRPr="004042F1">
        <w:t>Você receberá uma das três topologias possíveis.</w:t>
      </w:r>
    </w:p>
    <w:p w:rsidR="00AE56C0" w:rsidRPr="004042F1" w:rsidRDefault="00AE56C0" w:rsidP="007269D0">
      <w:pPr>
        <w:pStyle w:val="LabSection"/>
        <w:numPr>
          <w:ilvl w:val="0"/>
          <w:numId w:val="0"/>
        </w:numPr>
      </w:pPr>
      <w:r w:rsidRPr="004042F1">
        <w:t>Tabela de Endereçamento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A042CF" w:rsidRPr="004042F1" w:rsidTr="00163F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042F1" w:rsidRDefault="00A042CF" w:rsidP="004D25CA">
            <w:pPr>
              <w:pStyle w:val="TableHeading"/>
            </w:pPr>
            <w:r w:rsidRPr="004042F1"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042F1" w:rsidRDefault="00A042CF" w:rsidP="004D25CA">
            <w:pPr>
              <w:pStyle w:val="TableHeading"/>
            </w:pPr>
            <w:r w:rsidRPr="004042F1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042F1" w:rsidRDefault="00A042CF" w:rsidP="004D25CA">
            <w:pPr>
              <w:pStyle w:val="TableHeading"/>
            </w:pPr>
            <w:r w:rsidRPr="004042F1">
              <w:t>Endereço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042F1" w:rsidRDefault="00A042CF" w:rsidP="004D25CA">
            <w:pPr>
              <w:pStyle w:val="TableHeading"/>
            </w:pPr>
            <w:r w:rsidRPr="004042F1">
              <w:t>Máscara de Sub-Rede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042F1" w:rsidRDefault="00A042CF" w:rsidP="004D25CA">
            <w:pPr>
              <w:pStyle w:val="TableHeading"/>
            </w:pPr>
            <w:r w:rsidRPr="004042F1">
              <w:t>Gateway Padrão</w:t>
            </w: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G0/0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N/D</w:t>
            </w: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G0/1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N/D</w:t>
            </w: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S0/0/0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N/D</w:t>
            </w: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G0/0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N/D</w:t>
            </w: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 xml:space="preserve">G0/1 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N/D</w:t>
            </w: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S0/0/0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N/D</w:t>
            </w: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  <w:tr w:rsidR="00C72214" w:rsidRPr="004042F1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4042F1" w:rsidRDefault="00C72214" w:rsidP="00172E54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4042F1" w:rsidRDefault="00C72214" w:rsidP="00172E54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2210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  <w:tc>
          <w:tcPr>
            <w:tcW w:w="1866" w:type="dxa"/>
            <w:vAlign w:val="center"/>
          </w:tcPr>
          <w:p w:rsidR="00C72214" w:rsidRPr="004042F1" w:rsidRDefault="00C72214" w:rsidP="00172E54">
            <w:pPr>
              <w:pStyle w:val="TableText"/>
              <w:rPr>
                <w:rStyle w:val="AnswerGray"/>
              </w:rPr>
            </w:pPr>
          </w:p>
        </w:tc>
      </w:tr>
    </w:tbl>
    <w:p w:rsidR="009D2C27" w:rsidRPr="004042F1" w:rsidRDefault="009D2C27" w:rsidP="0014219C">
      <w:pPr>
        <w:pStyle w:val="LabSection"/>
      </w:pPr>
      <w:r w:rsidRPr="004042F1">
        <w:t>Objetivos</w:t>
      </w:r>
    </w:p>
    <w:p w:rsidR="004D25CA" w:rsidRPr="004042F1" w:rsidRDefault="004D25CA" w:rsidP="004D25CA">
      <w:pPr>
        <w:pStyle w:val="BodyTextL25"/>
        <w:rPr>
          <w:b/>
        </w:rPr>
      </w:pPr>
      <w:r w:rsidRPr="004042F1">
        <w:rPr>
          <w:b/>
        </w:rPr>
        <w:t>Parte 1: Examinar os Requisitos de Rede</w:t>
      </w:r>
    </w:p>
    <w:p w:rsidR="004D25CA" w:rsidRPr="004042F1" w:rsidRDefault="004D25CA" w:rsidP="004D25CA">
      <w:pPr>
        <w:pStyle w:val="BodyTextL25"/>
        <w:rPr>
          <w:b/>
        </w:rPr>
      </w:pPr>
      <w:r w:rsidRPr="004042F1">
        <w:rPr>
          <w:b/>
        </w:rPr>
        <w:t>Parte 2: Projetar o Esquema de Endereçamento VLSM</w:t>
      </w:r>
    </w:p>
    <w:p w:rsidR="004D25CA" w:rsidRPr="004042F1" w:rsidRDefault="004D25CA" w:rsidP="004D25CA">
      <w:pPr>
        <w:pStyle w:val="BodyTextL25"/>
        <w:rPr>
          <w:b/>
        </w:rPr>
      </w:pPr>
      <w:r w:rsidRPr="004042F1">
        <w:rPr>
          <w:b/>
        </w:rPr>
        <w:t>Parte 3: Atribuir Endereços IP a Dispositivos e Verificar a Conectividade</w:t>
      </w:r>
    </w:p>
    <w:p w:rsidR="00C07FD9" w:rsidRPr="004042F1" w:rsidRDefault="003D38BE" w:rsidP="0014219C">
      <w:pPr>
        <w:pStyle w:val="LabSection"/>
      </w:pPr>
      <w:r w:rsidRPr="004042F1">
        <w:t>Histórico</w:t>
      </w:r>
    </w:p>
    <w:p w:rsidR="00160938" w:rsidRPr="004042F1" w:rsidRDefault="00F77D57" w:rsidP="00D02C01">
      <w:pPr>
        <w:pStyle w:val="BodyTextL25"/>
      </w:pPr>
      <w:r w:rsidRPr="004042F1">
        <w:t>Nesta atividade, você recebe um endereço de rede /24 para projetar um esquema de endereçamento VLSM. Com base em um conjunto de requisitos, você irá atribuir sub-redes e endereçamento, configurar dispositivos e verificar a conectividade.</w:t>
      </w:r>
    </w:p>
    <w:p w:rsidR="00112AC5" w:rsidRPr="004042F1" w:rsidRDefault="00F77D57" w:rsidP="00F25367">
      <w:pPr>
        <w:pStyle w:val="PartHead"/>
        <w:tabs>
          <w:tab w:val="clear" w:pos="1980"/>
          <w:tab w:val="left" w:pos="990"/>
        </w:tabs>
        <w:ind w:left="1080"/>
      </w:pPr>
      <w:r w:rsidRPr="004042F1">
        <w:lastRenderedPageBreak/>
        <w:t>Examinar os Requisitos de Rede</w:t>
      </w:r>
    </w:p>
    <w:p w:rsidR="00112AC5" w:rsidRPr="004042F1" w:rsidRDefault="00CC54AA" w:rsidP="00F25367">
      <w:pPr>
        <w:pStyle w:val="StepHead"/>
      </w:pPr>
      <w:r w:rsidRPr="004042F1">
        <w:t>Determine o número de sub-redes necessárias.</w:t>
      </w:r>
    </w:p>
    <w:p w:rsidR="00D02C01" w:rsidRPr="004042F1" w:rsidRDefault="00D02C01" w:rsidP="00B230F7">
      <w:pPr>
        <w:pStyle w:val="BodyTextL25"/>
      </w:pPr>
      <w:r w:rsidRPr="004042F1">
        <w:t xml:space="preserve">Você criará uma sub-rede a partir do endereço de rede </w:t>
      </w:r>
      <w:r w:rsidR="00B230F7">
        <w:rPr>
          <w:b/>
        </w:rPr>
        <w:t>_________________________</w:t>
      </w:r>
      <w:r w:rsidRPr="004042F1">
        <w:t>. A rede tem os seguintes requisitos:</w:t>
      </w:r>
    </w:p>
    <w:p w:rsidR="00D02C01" w:rsidRPr="004042F1" w:rsidRDefault="00D02C01" w:rsidP="00B230F7">
      <w:pPr>
        <w:pStyle w:val="Bulletlevel1"/>
      </w:pPr>
      <w:r w:rsidRPr="004042F1">
        <w:t xml:space="preserve">A LAN de </w:t>
      </w:r>
      <w:r w:rsidR="00B230F7">
        <w:rPr>
          <w:b/>
        </w:rPr>
        <w:t>_________________________</w:t>
      </w:r>
      <w:r w:rsidRPr="004042F1">
        <w:t xml:space="preserve"> exigirá </w:t>
      </w:r>
      <w:r w:rsidR="00B230F7">
        <w:rPr>
          <w:b/>
        </w:rPr>
        <w:t>_________________________</w:t>
      </w:r>
      <w:r w:rsidRPr="004042F1">
        <w:t xml:space="preserve"> endereços IP de host.</w:t>
      </w:r>
    </w:p>
    <w:p w:rsidR="00D02C01" w:rsidRPr="004042F1" w:rsidRDefault="00D02C01" w:rsidP="00B230F7">
      <w:pPr>
        <w:pStyle w:val="Bulletlevel1"/>
      </w:pPr>
      <w:r w:rsidRPr="004042F1">
        <w:t xml:space="preserve">A LAN de </w:t>
      </w:r>
      <w:r w:rsidR="00B230F7">
        <w:rPr>
          <w:b/>
        </w:rPr>
        <w:t>_________________________</w:t>
      </w:r>
      <w:r w:rsidRPr="004042F1">
        <w:t xml:space="preserve"> exigirá </w:t>
      </w:r>
      <w:r w:rsidR="00B230F7">
        <w:rPr>
          <w:b/>
        </w:rPr>
        <w:t>_________________________</w:t>
      </w:r>
      <w:r w:rsidRPr="004042F1">
        <w:t xml:space="preserve"> endereços IP de host.</w:t>
      </w:r>
    </w:p>
    <w:p w:rsidR="00D02C01" w:rsidRPr="004042F1" w:rsidRDefault="00D02C01" w:rsidP="00B230F7">
      <w:pPr>
        <w:pStyle w:val="Bulletlevel1"/>
      </w:pPr>
      <w:r w:rsidRPr="004042F1">
        <w:t xml:space="preserve">A LAN de </w:t>
      </w:r>
      <w:r w:rsidR="00B230F7">
        <w:rPr>
          <w:b/>
        </w:rPr>
        <w:t>_________________________</w:t>
      </w:r>
      <w:r w:rsidRPr="004042F1">
        <w:t xml:space="preserve"> exigirá </w:t>
      </w:r>
      <w:r w:rsidR="00B230F7">
        <w:rPr>
          <w:b/>
        </w:rPr>
        <w:t>_________________________</w:t>
      </w:r>
      <w:r w:rsidRPr="004042F1">
        <w:t xml:space="preserve"> endereços IP de host.</w:t>
      </w:r>
    </w:p>
    <w:p w:rsidR="00D02C01" w:rsidRPr="004042F1" w:rsidRDefault="00D02C01" w:rsidP="00B230F7">
      <w:pPr>
        <w:pStyle w:val="Bulletlevel1"/>
      </w:pPr>
      <w:r w:rsidRPr="004042F1">
        <w:t xml:space="preserve">A LAN de </w:t>
      </w:r>
      <w:r w:rsidR="00B230F7">
        <w:rPr>
          <w:b/>
        </w:rPr>
        <w:t>_________________________</w:t>
      </w:r>
      <w:r w:rsidRPr="004042F1">
        <w:t xml:space="preserve"> exigirá </w:t>
      </w:r>
      <w:r w:rsidR="00B230F7">
        <w:rPr>
          <w:b/>
        </w:rPr>
        <w:t>_________________________</w:t>
      </w:r>
      <w:r w:rsidRPr="004042F1">
        <w:t xml:space="preserve"> endereços IP de host.</w:t>
      </w:r>
    </w:p>
    <w:p w:rsidR="00CC54AA" w:rsidRPr="004042F1" w:rsidRDefault="00CC54AA" w:rsidP="00B230F7">
      <w:pPr>
        <w:pStyle w:val="BodyTextL25"/>
        <w:tabs>
          <w:tab w:val="right" w:leader="underscore" w:pos="10080"/>
        </w:tabs>
      </w:pPr>
      <w:r w:rsidRPr="004042F1">
        <w:t xml:space="preserve">Quantas sub-redes são necessárias na topologia de rede? </w:t>
      </w:r>
      <w:r w:rsidR="00B230F7" w:rsidRPr="00C467EC">
        <w:tab/>
      </w:r>
    </w:p>
    <w:p w:rsidR="00CC54AA" w:rsidRPr="004042F1" w:rsidRDefault="00F47073" w:rsidP="00CC54AA">
      <w:pPr>
        <w:pStyle w:val="StepHead"/>
      </w:pPr>
      <w:r w:rsidRPr="004042F1">
        <w:t>Determine as informações de máscara de sub-rede para cada sub-rede.</w:t>
      </w:r>
    </w:p>
    <w:p w:rsidR="00CC54AA" w:rsidRPr="004042F1" w:rsidRDefault="00F47073" w:rsidP="00B230F7">
      <w:pPr>
        <w:pStyle w:val="SubStepAlpha"/>
      </w:pPr>
      <w:r w:rsidRPr="004042F1">
        <w:t xml:space="preserve">Qual máscara de sub-rede acomodará o número de endereços IP necessários para a LAN de </w:t>
      </w:r>
      <w:r w:rsidR="00B230F7">
        <w:rPr>
          <w:b/>
        </w:rPr>
        <w:t>_________________________</w:t>
      </w:r>
      <w:r w:rsidRPr="004042F1">
        <w:t xml:space="preserve">? </w:t>
      </w:r>
    </w:p>
    <w:p w:rsidR="00394738" w:rsidRPr="004042F1" w:rsidRDefault="00394738" w:rsidP="00394738">
      <w:pPr>
        <w:pStyle w:val="BodyTextL50"/>
      </w:pPr>
      <w:r w:rsidRPr="004042F1">
        <w:t xml:space="preserve">Quantos endereços de host utilizáveis esta sub-rede suportará? </w:t>
      </w:r>
      <w:r w:rsidR="00B230F7">
        <w:rPr>
          <w:b/>
        </w:rPr>
        <w:t>___________________</w:t>
      </w:r>
    </w:p>
    <w:p w:rsidR="00F47073" w:rsidRPr="004042F1" w:rsidRDefault="00F47073" w:rsidP="00B230F7">
      <w:pPr>
        <w:pStyle w:val="SubStepAlpha"/>
      </w:pPr>
      <w:r w:rsidRPr="004042F1">
        <w:t xml:space="preserve">Qual máscara de sub-rede acomodará o número de endereços IP necessários para a LAN de </w:t>
      </w:r>
      <w:r w:rsidR="00B230F7">
        <w:rPr>
          <w:b/>
        </w:rPr>
        <w:t>_________________________</w:t>
      </w:r>
      <w:r w:rsidRPr="004042F1">
        <w:t xml:space="preserve">? </w:t>
      </w:r>
    </w:p>
    <w:p w:rsidR="00394738" w:rsidRPr="004042F1" w:rsidRDefault="00394738" w:rsidP="00394738">
      <w:pPr>
        <w:pStyle w:val="BodyTextL50"/>
      </w:pPr>
      <w:r w:rsidRPr="004042F1">
        <w:t xml:space="preserve">Quantos endereços de host utilizáveis esta sub-rede suportará? </w:t>
      </w:r>
      <w:r w:rsidR="00B230F7">
        <w:rPr>
          <w:b/>
        </w:rPr>
        <w:t>___________________</w:t>
      </w:r>
    </w:p>
    <w:p w:rsidR="00F47073" w:rsidRPr="004042F1" w:rsidRDefault="00F47073" w:rsidP="00B230F7">
      <w:pPr>
        <w:pStyle w:val="SubStepAlpha"/>
      </w:pPr>
      <w:r w:rsidRPr="004042F1">
        <w:t xml:space="preserve">Qual máscara de sub-rede acomodará o número de endereços IP necessários para a LAN de </w:t>
      </w:r>
      <w:r w:rsidR="00B230F7">
        <w:rPr>
          <w:b/>
        </w:rPr>
        <w:t>_________________________</w:t>
      </w:r>
      <w:r w:rsidRPr="004042F1">
        <w:t>?</w:t>
      </w:r>
    </w:p>
    <w:p w:rsidR="00394738" w:rsidRPr="004042F1" w:rsidRDefault="00394738" w:rsidP="00394738">
      <w:pPr>
        <w:pStyle w:val="BodyTextL50"/>
      </w:pPr>
      <w:r w:rsidRPr="004042F1">
        <w:t xml:space="preserve">Quantos endereços de host utilizáveis esta sub-rede suportará? </w:t>
      </w:r>
      <w:r w:rsidR="00B230F7">
        <w:rPr>
          <w:b/>
        </w:rPr>
        <w:t>___________________</w:t>
      </w:r>
    </w:p>
    <w:p w:rsidR="00F47073" w:rsidRPr="004042F1" w:rsidRDefault="00F47073" w:rsidP="00B230F7">
      <w:pPr>
        <w:pStyle w:val="SubStepAlpha"/>
      </w:pPr>
      <w:r w:rsidRPr="004042F1">
        <w:t xml:space="preserve">Qual máscara de sub-rede acomodará o número de endereços IP necessários para a LAN de </w:t>
      </w:r>
      <w:r w:rsidR="00B230F7">
        <w:rPr>
          <w:b/>
        </w:rPr>
        <w:t>_________________________</w:t>
      </w:r>
      <w:r w:rsidRPr="004042F1">
        <w:t xml:space="preserve">? </w:t>
      </w:r>
    </w:p>
    <w:p w:rsidR="00394738" w:rsidRPr="004042F1" w:rsidRDefault="00394738" w:rsidP="00394738">
      <w:pPr>
        <w:pStyle w:val="BodyTextL50"/>
      </w:pPr>
      <w:r w:rsidRPr="004042F1">
        <w:t>Quantos endereços de host utilizáveis esta sub-rede suportará?</w:t>
      </w:r>
      <w:r w:rsidR="00B230F7" w:rsidRPr="00B230F7">
        <w:rPr>
          <w:b/>
        </w:rPr>
        <w:t xml:space="preserve"> </w:t>
      </w:r>
      <w:r w:rsidR="00B230F7">
        <w:rPr>
          <w:b/>
        </w:rPr>
        <w:t>___________________</w:t>
      </w:r>
    </w:p>
    <w:p w:rsidR="00791A17" w:rsidRPr="004042F1" w:rsidRDefault="00791A17" w:rsidP="00B230F7">
      <w:pPr>
        <w:pStyle w:val="SubStepAlpha"/>
      </w:pPr>
      <w:r w:rsidRPr="004042F1">
        <w:t xml:space="preserve">Qual máscara de sub-rede acomodará o número de endereços IP exigidos para a conexão entre </w:t>
      </w:r>
      <w:r w:rsidR="00B230F7">
        <w:rPr>
          <w:b/>
        </w:rPr>
        <w:t>_________________________</w:t>
      </w:r>
      <w:r w:rsidRPr="004042F1">
        <w:t xml:space="preserve"> e </w:t>
      </w:r>
      <w:r w:rsidR="00B230F7">
        <w:rPr>
          <w:b/>
        </w:rPr>
        <w:t>_________________________</w:t>
      </w:r>
      <w:r w:rsidRPr="004042F1">
        <w:t>?</w:t>
      </w:r>
    </w:p>
    <w:p w:rsidR="007B05C4" w:rsidRPr="004042F1" w:rsidRDefault="007B05C4" w:rsidP="00F25367">
      <w:pPr>
        <w:pStyle w:val="PartHead"/>
        <w:tabs>
          <w:tab w:val="clear" w:pos="1980"/>
          <w:tab w:val="left" w:pos="990"/>
        </w:tabs>
        <w:ind w:left="1080"/>
      </w:pPr>
      <w:r w:rsidRPr="004042F1">
        <w:t>Projetar o Esquema de Endereçamento VLSM</w:t>
      </w:r>
    </w:p>
    <w:p w:rsidR="00C07FD9" w:rsidRPr="004042F1" w:rsidRDefault="00931F68" w:rsidP="00B230F7">
      <w:pPr>
        <w:pStyle w:val="StepHead"/>
      </w:pPr>
      <w:r w:rsidRPr="004042F1">
        <w:t xml:space="preserve">Divida a rede </w:t>
      </w:r>
      <w:r w:rsidR="00B230F7" w:rsidRPr="00B230F7">
        <w:rPr>
          <w:b w:val="0"/>
          <w:bCs/>
        </w:rPr>
        <w:t>________________________</w:t>
      </w:r>
      <w:r w:rsidRPr="004042F1">
        <w:t xml:space="preserve"> com base no número de hosts por sub-rede.</w:t>
      </w:r>
    </w:p>
    <w:p w:rsidR="00791A17" w:rsidRPr="004042F1" w:rsidRDefault="00931F68" w:rsidP="004E32FE">
      <w:pPr>
        <w:pStyle w:val="SubStepAlpha"/>
      </w:pPr>
      <w:r w:rsidRPr="004042F1">
        <w:t xml:space="preserve">Use a primeira sub-rede para acomodar a maior LAN. </w:t>
      </w:r>
    </w:p>
    <w:p w:rsidR="00791A17" w:rsidRPr="004042F1" w:rsidRDefault="00931F68" w:rsidP="004E32FE">
      <w:pPr>
        <w:pStyle w:val="SubStepAlpha"/>
      </w:pPr>
      <w:r w:rsidRPr="004042F1">
        <w:t xml:space="preserve">Use a segunda sub-rede para acomodar a segunda maior LAN. </w:t>
      </w:r>
    </w:p>
    <w:p w:rsidR="00791A17" w:rsidRPr="004042F1" w:rsidRDefault="00791A17" w:rsidP="00791A17">
      <w:pPr>
        <w:pStyle w:val="SubStepAlpha"/>
      </w:pPr>
      <w:r w:rsidRPr="004042F1">
        <w:t xml:space="preserve">Use a terceira sub-rede para acomodar a terceira maior LAN. </w:t>
      </w:r>
    </w:p>
    <w:p w:rsidR="00791A17" w:rsidRPr="004042F1" w:rsidRDefault="00791A17" w:rsidP="00791A17">
      <w:pPr>
        <w:pStyle w:val="SubStepAlpha"/>
      </w:pPr>
      <w:r w:rsidRPr="004042F1">
        <w:t xml:space="preserve">Use a quarta sub-rede para acomodar a quarta maior LAN. </w:t>
      </w:r>
    </w:p>
    <w:p w:rsidR="00791A17" w:rsidRPr="004042F1" w:rsidRDefault="00791A17" w:rsidP="00B230F7">
      <w:pPr>
        <w:pStyle w:val="SubStepAlpha"/>
      </w:pPr>
      <w:r w:rsidRPr="004042F1">
        <w:t xml:space="preserve">Use a quinta sub-rede para acomodar a conexão entre </w:t>
      </w:r>
      <w:r w:rsidR="00B230F7" w:rsidRPr="00C467EC">
        <w:t>_________________________</w:t>
      </w:r>
      <w:r w:rsidRPr="004042F1">
        <w:t xml:space="preserve"> e</w:t>
      </w:r>
      <w:r w:rsidRPr="004042F1">
        <w:rPr>
          <w:b/>
        </w:rPr>
        <w:t xml:space="preserve"> </w:t>
      </w:r>
      <w:r w:rsidR="00B230F7" w:rsidRPr="00C467EC">
        <w:t>_________________________</w:t>
      </w:r>
      <w:r w:rsidRPr="004042F1">
        <w:t xml:space="preserve">. </w:t>
      </w:r>
    </w:p>
    <w:p w:rsidR="00F8561C" w:rsidRPr="004042F1" w:rsidRDefault="00F8561C" w:rsidP="00F8561C">
      <w:pPr>
        <w:pStyle w:val="StepHead"/>
      </w:pPr>
      <w:r w:rsidRPr="004042F1">
        <w:t>Documente as sub-redes VLSM.</w:t>
      </w:r>
    </w:p>
    <w:p w:rsidR="00EB6326" w:rsidRPr="004042F1" w:rsidRDefault="00511516" w:rsidP="00B230F7">
      <w:pPr>
        <w:pStyle w:val="BodyTextL25"/>
      </w:pPr>
      <w:r w:rsidRPr="004042F1">
        <w:t xml:space="preserve">Preencha a </w:t>
      </w:r>
      <w:r w:rsidRPr="004042F1">
        <w:rPr>
          <w:b/>
        </w:rPr>
        <w:t>Tabela de Sub-Redes</w:t>
      </w:r>
      <w:r w:rsidRPr="004042F1">
        <w:t xml:space="preserve">, listando as descrições de sub-rede (por exemplo, LAN de </w:t>
      </w:r>
      <w:r w:rsidR="00B230F7" w:rsidRPr="00C467EC">
        <w:t>_________________________</w:t>
      </w:r>
      <w:r w:rsidRPr="004042F1">
        <w:t>), o número de hosts necessários, os endereços de rede da sub-rede, o primeiro endereço de host utilizável e o endereço de broadcast. Repita até que todos os endereços estejam listados.</w:t>
      </w:r>
    </w:p>
    <w:p w:rsidR="00EB6326" w:rsidRPr="004042F1" w:rsidRDefault="00EB6326" w:rsidP="00EB6326">
      <w:pPr>
        <w:pStyle w:val="LabSection"/>
      </w:pPr>
      <w:r w:rsidRPr="004042F1">
        <w:lastRenderedPageBreak/>
        <w:t>Tabela de Sub-Redes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EB6326" w:rsidRPr="004042F1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2B7C4E">
            <w:pPr>
              <w:pStyle w:val="TableHeading"/>
            </w:pPr>
            <w:r w:rsidRPr="004042F1">
              <w:t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Endereço de Broadcast</w:t>
            </w: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4042F1" w:rsidRDefault="00EB6326" w:rsidP="00EC5BD9">
            <w:pPr>
              <w:pStyle w:val="TableText"/>
            </w:pP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533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642" w:type="dxa"/>
          </w:tcPr>
          <w:p w:rsidR="00EB6326" w:rsidRPr="004042F1" w:rsidRDefault="00EB6326" w:rsidP="00EC5BD9">
            <w:pPr>
              <w:pStyle w:val="TableText"/>
            </w:pPr>
          </w:p>
        </w:tc>
      </w:tr>
    </w:tbl>
    <w:p w:rsidR="00F8561C" w:rsidRPr="004042F1" w:rsidRDefault="00F8561C" w:rsidP="00F25367">
      <w:pPr>
        <w:pStyle w:val="StepHead"/>
      </w:pPr>
      <w:r w:rsidRPr="004042F1">
        <w:t>Documente o esquema de endereçamento.</w:t>
      </w:r>
    </w:p>
    <w:p w:rsidR="00F8561C" w:rsidRPr="004042F1" w:rsidRDefault="00F8561C" w:rsidP="00B230F7">
      <w:pPr>
        <w:pStyle w:val="SubStepAlpha"/>
        <w:numPr>
          <w:ilvl w:val="2"/>
          <w:numId w:val="7"/>
        </w:numPr>
      </w:pPr>
      <w:r w:rsidRPr="004042F1">
        <w:t xml:space="preserve">Atribua os primeiros endereços IP utilizáveis a </w:t>
      </w:r>
      <w:r w:rsidR="00B230F7" w:rsidRPr="00C467EC">
        <w:t>_________________________</w:t>
      </w:r>
      <w:r w:rsidRPr="004042F1">
        <w:t xml:space="preserve"> para os dois links LAN e o link WAN.</w:t>
      </w:r>
    </w:p>
    <w:p w:rsidR="00F8561C" w:rsidRPr="004042F1" w:rsidRDefault="00F8561C" w:rsidP="00B230F7">
      <w:pPr>
        <w:pStyle w:val="SubStepAlpha"/>
        <w:numPr>
          <w:ilvl w:val="2"/>
          <w:numId w:val="7"/>
        </w:numPr>
      </w:pPr>
      <w:r w:rsidRPr="004042F1">
        <w:t xml:space="preserve">Atribua os primeiros endereços IP utilizáveis a </w:t>
      </w:r>
      <w:r w:rsidR="00B230F7" w:rsidRPr="00C467EC">
        <w:t>_________________________</w:t>
      </w:r>
      <w:r w:rsidRPr="004042F1">
        <w:rPr>
          <w:b/>
        </w:rPr>
        <w:t xml:space="preserve"> </w:t>
      </w:r>
      <w:r w:rsidRPr="004042F1">
        <w:t>para os dois links LAN. Atribua o último endereço IP utilizável para o link WAN.</w:t>
      </w:r>
    </w:p>
    <w:p w:rsidR="00F8561C" w:rsidRPr="004042F1" w:rsidRDefault="00F8561C" w:rsidP="00F8561C">
      <w:pPr>
        <w:pStyle w:val="SubStepAlpha"/>
        <w:numPr>
          <w:ilvl w:val="2"/>
          <w:numId w:val="7"/>
        </w:numPr>
      </w:pPr>
      <w:r w:rsidRPr="004042F1">
        <w:t>Atribua os segundos endereços IP utilizáveis aos switches.</w:t>
      </w:r>
    </w:p>
    <w:p w:rsidR="00F8561C" w:rsidRPr="004042F1" w:rsidRDefault="00F8561C" w:rsidP="00F8561C">
      <w:pPr>
        <w:pStyle w:val="SubStepAlpha"/>
        <w:numPr>
          <w:ilvl w:val="2"/>
          <w:numId w:val="7"/>
        </w:numPr>
      </w:pPr>
      <w:r w:rsidRPr="004042F1">
        <w:t xml:space="preserve">Atribua os últimos endereços IP utilizáveis aos hosts. </w:t>
      </w:r>
    </w:p>
    <w:p w:rsidR="006F2A86" w:rsidRPr="004042F1" w:rsidRDefault="003D38BE" w:rsidP="00F25367">
      <w:pPr>
        <w:pStyle w:val="PartHead"/>
        <w:tabs>
          <w:tab w:val="clear" w:pos="1980"/>
          <w:tab w:val="left" w:pos="990"/>
        </w:tabs>
        <w:ind w:left="1080"/>
      </w:pPr>
      <w:r w:rsidRPr="004042F1">
        <w:t>Atribuir Endereços IP a Dispositivos e Verificar a Conectividade</w:t>
      </w:r>
    </w:p>
    <w:p w:rsidR="00F8561C" w:rsidRPr="004042F1" w:rsidRDefault="00F8561C" w:rsidP="00F8561C">
      <w:pPr>
        <w:pStyle w:val="BodyTextL25"/>
      </w:pPr>
      <w:r w:rsidRPr="004042F1">
        <w:t>A maior parte do endereçamento IP já está configurada nesta rede. Execute as etapas a seguir para concluir a configuração do endereçamento.</w:t>
      </w:r>
    </w:p>
    <w:p w:rsidR="00F8561C" w:rsidRPr="004042F1" w:rsidRDefault="00F8561C" w:rsidP="00B230F7">
      <w:pPr>
        <w:pStyle w:val="StepHead"/>
        <w:numPr>
          <w:ilvl w:val="1"/>
          <w:numId w:val="13"/>
        </w:numPr>
      </w:pPr>
      <w:r w:rsidRPr="004042F1">
        <w:t xml:space="preserve">Configure o endereçamento IP nas interfaces LAN de </w:t>
      </w:r>
      <w:r w:rsidR="00B230F7">
        <w:t>_________________________</w:t>
      </w:r>
      <w:r w:rsidRPr="004042F1">
        <w:t>.</w:t>
      </w:r>
    </w:p>
    <w:p w:rsidR="00F8561C" w:rsidRPr="004042F1" w:rsidRDefault="00F8561C" w:rsidP="00B230F7">
      <w:pPr>
        <w:pStyle w:val="StepHead"/>
        <w:numPr>
          <w:ilvl w:val="1"/>
          <w:numId w:val="13"/>
        </w:numPr>
      </w:pPr>
      <w:r w:rsidRPr="004042F1">
        <w:t xml:space="preserve">Configure o endereçamento IP em </w:t>
      </w:r>
      <w:r w:rsidR="00B230F7">
        <w:t>_________________________</w:t>
      </w:r>
      <w:r w:rsidRPr="004042F1">
        <w:t>, incluindo o gateway padrão.</w:t>
      </w:r>
    </w:p>
    <w:p w:rsidR="00F8561C" w:rsidRPr="004042F1" w:rsidRDefault="00F8561C" w:rsidP="00B230F7">
      <w:pPr>
        <w:pStyle w:val="StepHead"/>
        <w:numPr>
          <w:ilvl w:val="1"/>
          <w:numId w:val="13"/>
        </w:numPr>
      </w:pPr>
      <w:r w:rsidRPr="004042F1">
        <w:t xml:space="preserve">Configure o endereçamento IP em </w:t>
      </w:r>
      <w:r w:rsidR="00B230F7">
        <w:t>_________________________</w:t>
      </w:r>
      <w:r w:rsidRPr="004042F1">
        <w:t>, incluindo o gateway padrão.</w:t>
      </w:r>
    </w:p>
    <w:p w:rsidR="00F8561C" w:rsidRPr="004042F1" w:rsidRDefault="00F8561C" w:rsidP="00F25367">
      <w:pPr>
        <w:pStyle w:val="StepHead"/>
        <w:numPr>
          <w:ilvl w:val="1"/>
          <w:numId w:val="13"/>
        </w:numPr>
      </w:pPr>
      <w:r w:rsidRPr="004042F1">
        <w:t>Verifique a conectividade.</w:t>
      </w:r>
    </w:p>
    <w:p w:rsidR="00F8561C" w:rsidRPr="004042F1" w:rsidRDefault="00F8561C" w:rsidP="00B230F7">
      <w:pPr>
        <w:pStyle w:val="BodyTextL25"/>
      </w:pPr>
      <w:r w:rsidRPr="004042F1">
        <w:t xml:space="preserve">Você só pode verificar a conectividade de </w:t>
      </w:r>
      <w:r w:rsidR="00B230F7" w:rsidRPr="00C467EC">
        <w:t>_________________________</w:t>
      </w:r>
      <w:r w:rsidRPr="004042F1">
        <w:t xml:space="preserve">, </w:t>
      </w:r>
      <w:r w:rsidR="00B230F7" w:rsidRPr="00C467EC">
        <w:t>_________________________</w:t>
      </w:r>
      <w:r w:rsidRPr="004042F1">
        <w:t xml:space="preserve"> e </w:t>
      </w:r>
      <w:r w:rsidR="00B230F7" w:rsidRPr="00C467EC">
        <w:t>_________________________</w:t>
      </w:r>
      <w:r w:rsidRPr="004042F1">
        <w:t xml:space="preserve">. Entretanto, deve conseguir fazer ping em cada endereço IP listado na </w:t>
      </w:r>
      <w:r w:rsidRPr="004042F1">
        <w:rPr>
          <w:b/>
        </w:rPr>
        <w:t>Tabela de Endereçamento</w:t>
      </w:r>
      <w:r w:rsidRPr="004042F1">
        <w:t>.</w:t>
      </w:r>
      <w:bookmarkStart w:id="0" w:name="_GoBack"/>
      <w:bookmarkEnd w:id="0"/>
    </w:p>
    <w:sectPr w:rsidR="00F8561C" w:rsidRPr="004042F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D2F" w:rsidRDefault="008A1D2F" w:rsidP="0090659A">
      <w:pPr>
        <w:spacing w:after="0" w:line="240" w:lineRule="auto"/>
      </w:pPr>
      <w:r>
        <w:separator/>
      </w:r>
    </w:p>
    <w:p w:rsidR="008A1D2F" w:rsidRDefault="008A1D2F"/>
    <w:p w:rsidR="008A1D2F" w:rsidRDefault="008A1D2F"/>
    <w:p w:rsidR="008A1D2F" w:rsidRDefault="008A1D2F"/>
    <w:p w:rsidR="008A1D2F" w:rsidRDefault="008A1D2F"/>
  </w:endnote>
  <w:endnote w:type="continuationSeparator" w:id="0">
    <w:p w:rsidR="008A1D2F" w:rsidRDefault="008A1D2F" w:rsidP="0090659A">
      <w:pPr>
        <w:spacing w:after="0" w:line="240" w:lineRule="auto"/>
      </w:pPr>
      <w:r>
        <w:continuationSeparator/>
      </w:r>
    </w:p>
    <w:p w:rsidR="008A1D2F" w:rsidRDefault="008A1D2F"/>
    <w:p w:rsidR="008A1D2F" w:rsidRDefault="008A1D2F"/>
    <w:p w:rsidR="008A1D2F" w:rsidRDefault="008A1D2F"/>
    <w:p w:rsidR="008A1D2F" w:rsidRDefault="008A1D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Pr="0090659A" w:rsidRDefault="00F25367" w:rsidP="008C4307">
    <w:pPr>
      <w:pStyle w:val="Rodap"/>
      <w:rPr>
        <w:szCs w:val="16"/>
      </w:rPr>
    </w:pPr>
    <w:r>
      <w:t xml:space="preserve">© </w:t>
    </w:r>
    <w:r w:rsidR="00215A4B">
      <w:fldChar w:fldCharType="begin"/>
    </w:r>
    <w:r>
      <w:instrText xml:space="preserve"> DATE  \@ "yyyy"  \* MERGEFORMAT </w:instrText>
    </w:r>
    <w:r w:rsidR="00215A4B">
      <w:fldChar w:fldCharType="separate"/>
    </w:r>
    <w:r w:rsidR="0068791E">
      <w:rPr>
        <w:noProof/>
      </w:rPr>
      <w:t>2019</w:t>
    </w:r>
    <w:r w:rsidR="00215A4B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215A4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15A4B" w:rsidRPr="0090659A">
      <w:rPr>
        <w:b/>
        <w:szCs w:val="16"/>
      </w:rPr>
      <w:fldChar w:fldCharType="separate"/>
    </w:r>
    <w:r w:rsidR="0068791E">
      <w:rPr>
        <w:b/>
        <w:noProof/>
        <w:szCs w:val="16"/>
      </w:rPr>
      <w:t>3</w:t>
    </w:r>
    <w:r w:rsidR="00215A4B" w:rsidRPr="0090659A">
      <w:rPr>
        <w:b/>
        <w:szCs w:val="16"/>
      </w:rPr>
      <w:fldChar w:fldCharType="end"/>
    </w:r>
    <w:r>
      <w:t xml:space="preserve"> de </w:t>
    </w:r>
    <w:r w:rsidR="00215A4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15A4B" w:rsidRPr="0090659A">
      <w:rPr>
        <w:b/>
        <w:szCs w:val="16"/>
      </w:rPr>
      <w:fldChar w:fldCharType="separate"/>
    </w:r>
    <w:r w:rsidR="0068791E">
      <w:rPr>
        <w:b/>
        <w:noProof/>
        <w:szCs w:val="16"/>
      </w:rPr>
      <w:t>3</w:t>
    </w:r>
    <w:r w:rsidR="00215A4B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Pr="0090659A" w:rsidRDefault="00F25367" w:rsidP="008C4307">
    <w:pPr>
      <w:pStyle w:val="Rodap"/>
      <w:rPr>
        <w:szCs w:val="16"/>
      </w:rPr>
    </w:pPr>
    <w:r>
      <w:t xml:space="preserve">© </w:t>
    </w:r>
    <w:r w:rsidR="00215A4B">
      <w:fldChar w:fldCharType="begin"/>
    </w:r>
    <w:r>
      <w:instrText xml:space="preserve"> DATE  \@ "yyyy"  \* MERGEFORMAT </w:instrText>
    </w:r>
    <w:r w:rsidR="00215A4B">
      <w:fldChar w:fldCharType="separate"/>
    </w:r>
    <w:r w:rsidR="0068791E">
      <w:rPr>
        <w:noProof/>
      </w:rPr>
      <w:t>2019</w:t>
    </w:r>
    <w:r w:rsidR="00215A4B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215A4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15A4B" w:rsidRPr="0090659A">
      <w:rPr>
        <w:b/>
        <w:szCs w:val="16"/>
      </w:rPr>
      <w:fldChar w:fldCharType="separate"/>
    </w:r>
    <w:r w:rsidR="0068791E">
      <w:rPr>
        <w:b/>
        <w:noProof/>
        <w:szCs w:val="16"/>
      </w:rPr>
      <w:t>1</w:t>
    </w:r>
    <w:r w:rsidR="00215A4B" w:rsidRPr="0090659A">
      <w:rPr>
        <w:b/>
        <w:szCs w:val="16"/>
      </w:rPr>
      <w:fldChar w:fldCharType="end"/>
    </w:r>
    <w:r>
      <w:t xml:space="preserve"> de </w:t>
    </w:r>
    <w:r w:rsidR="00215A4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15A4B" w:rsidRPr="0090659A">
      <w:rPr>
        <w:b/>
        <w:szCs w:val="16"/>
      </w:rPr>
      <w:fldChar w:fldCharType="separate"/>
    </w:r>
    <w:r w:rsidR="0068791E">
      <w:rPr>
        <w:b/>
        <w:noProof/>
        <w:szCs w:val="16"/>
      </w:rPr>
      <w:t>3</w:t>
    </w:r>
    <w:r w:rsidR="00215A4B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D2F" w:rsidRDefault="008A1D2F" w:rsidP="0090659A">
      <w:pPr>
        <w:spacing w:after="0" w:line="240" w:lineRule="auto"/>
      </w:pPr>
      <w:r>
        <w:separator/>
      </w:r>
    </w:p>
    <w:p w:rsidR="008A1D2F" w:rsidRDefault="008A1D2F"/>
    <w:p w:rsidR="008A1D2F" w:rsidRDefault="008A1D2F"/>
    <w:p w:rsidR="008A1D2F" w:rsidRDefault="008A1D2F"/>
    <w:p w:rsidR="008A1D2F" w:rsidRDefault="008A1D2F"/>
  </w:footnote>
  <w:footnote w:type="continuationSeparator" w:id="0">
    <w:p w:rsidR="008A1D2F" w:rsidRDefault="008A1D2F" w:rsidP="0090659A">
      <w:pPr>
        <w:spacing w:after="0" w:line="240" w:lineRule="auto"/>
      </w:pPr>
      <w:r>
        <w:continuationSeparator/>
      </w:r>
    </w:p>
    <w:p w:rsidR="008A1D2F" w:rsidRDefault="008A1D2F"/>
    <w:p w:rsidR="008A1D2F" w:rsidRDefault="008A1D2F"/>
    <w:p w:rsidR="008A1D2F" w:rsidRDefault="008A1D2F"/>
    <w:p w:rsidR="008A1D2F" w:rsidRDefault="008A1D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Default="00F25367" w:rsidP="00280869">
    <w:pPr>
      <w:pStyle w:val="PageHead"/>
    </w:pPr>
    <w:r>
      <w:t>Packet Tracer – Projetando e Implantando um Esquema de Endereçamento VLSM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Default="008A1D2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Cisco NetAcad_Header(Vertical)-01" style="position:absolute;margin-left:-55.5pt;margin-top:-21.6pt;width:612.3pt;height:53.4pt;z-index:251660288;visibility:visible">
          <v:imagedata r:id="rId1" o:title="Cisco NetAcad_Header(Vertical)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F5B"/>
    <w:multiLevelType w:val="multilevel"/>
    <w:tmpl w:val="783634CC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709E37B3"/>
    <w:multiLevelType w:val="multilevel"/>
    <w:tmpl w:val="62EEC6DA"/>
    <w:lvl w:ilvl="0">
      <w:start w:val="1"/>
      <w:numFmt w:val="decimal"/>
      <w:pStyle w:val="PartHead"/>
      <w:lvlText w:val="Parte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5A4B"/>
    <w:rsid w:val="0021792C"/>
    <w:rsid w:val="002240AB"/>
    <w:rsid w:val="00225E37"/>
    <w:rsid w:val="00233892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80869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154D"/>
    <w:rsid w:val="003C6BCA"/>
    <w:rsid w:val="003C7902"/>
    <w:rsid w:val="003D0BFF"/>
    <w:rsid w:val="003D38BE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42F1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8791E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1D2F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C66F3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1D1E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42B9"/>
    <w:rsid w:val="00A014A3"/>
    <w:rsid w:val="00A0412D"/>
    <w:rsid w:val="00A042CF"/>
    <w:rsid w:val="00A04560"/>
    <w:rsid w:val="00A13B12"/>
    <w:rsid w:val="00A21211"/>
    <w:rsid w:val="00A34E7F"/>
    <w:rsid w:val="00A35AB8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30F7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26CA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74F80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EB5"/>
    <w:rsid w:val="00CF240B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2A6A"/>
    <w:rsid w:val="00D432B8"/>
    <w:rsid w:val="00D458EC"/>
    <w:rsid w:val="00D501B0"/>
    <w:rsid w:val="00D52582"/>
    <w:rsid w:val="00D54D40"/>
    <w:rsid w:val="00D55435"/>
    <w:rsid w:val="00D5565F"/>
    <w:rsid w:val="00D56A0E"/>
    <w:rsid w:val="00D57AD3"/>
    <w:rsid w:val="00D635FE"/>
    <w:rsid w:val="00D729DE"/>
    <w:rsid w:val="00D75B6A"/>
    <w:rsid w:val="00D802D4"/>
    <w:rsid w:val="00D823A2"/>
    <w:rsid w:val="00D833D6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13FB"/>
    <w:rsid w:val="00E449D0"/>
    <w:rsid w:val="00E4506A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6326"/>
    <w:rsid w:val="00EB6C33"/>
    <w:rsid w:val="00EB73B6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367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41A64F2-18A4-4627-92B7-F9ECB49B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F25367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nfase">
    <w:name w:val="Emphasis"/>
    <w:basedOn w:val="Fontepargpadro"/>
    <w:uiPriority w:val="20"/>
    <w:qFormat/>
    <w:rsid w:val="0087488E"/>
    <w:rPr>
      <w:i/>
      <w:iCs/>
    </w:rPr>
  </w:style>
  <w:style w:type="paragraph" w:customStyle="1" w:styleId="BodyText2">
    <w:name w:val="Body Text2"/>
    <w:basedOn w:val="Normal"/>
    <w:qFormat/>
    <w:rsid w:val="00BE15C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B018B-D9C6-475B-8A52-E1A8856A3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5842D-9817-4EBA-837A-1CD86A300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</Template>
  <TotalTime>55</TotalTime>
  <Pages>3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Matias Fernandes</cp:lastModifiedBy>
  <cp:revision>11</cp:revision>
  <cp:lastPrinted>2013-02-23T22:11:00Z</cp:lastPrinted>
  <dcterms:created xsi:type="dcterms:W3CDTF">2013-03-19T12:07:00Z</dcterms:created>
  <dcterms:modified xsi:type="dcterms:W3CDTF">2019-07-25T11:12:00Z</dcterms:modified>
</cp:coreProperties>
</file>